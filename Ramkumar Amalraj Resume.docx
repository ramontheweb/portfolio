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8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15"/>
      </w:tblGrid>
      <w:tr w:rsidR="000E618E" w:rsidRPr="000E618E" w:rsidTr="003B5852">
        <w:trPr>
          <w:trHeight w:hRule="exact" w:val="1720"/>
        </w:trPr>
        <w:tc>
          <w:tcPr>
            <w:tcW w:w="9515" w:type="dxa"/>
            <w:tcMar>
              <w:top w:w="0" w:type="dxa"/>
              <w:bottom w:w="0" w:type="dxa"/>
            </w:tcMar>
          </w:tcPr>
          <w:p w:rsidR="00692703" w:rsidRPr="000E618E" w:rsidRDefault="00912A2A" w:rsidP="00912A2A">
            <w:pPr>
              <w:pStyle w:val="Title"/>
              <w:rPr>
                <w:color w:val="auto"/>
              </w:rPr>
            </w:pPr>
            <w:r w:rsidRPr="000E618E">
              <w:rPr>
                <w:color w:val="auto"/>
              </w:rPr>
              <w:t>RAMKUMAR</w:t>
            </w:r>
            <w:r w:rsidRPr="000E618E">
              <w:rPr>
                <w:rStyle w:val="IntenseEmphasis"/>
                <w:b w:val="0"/>
                <w:iCs w:val="0"/>
                <w:color w:val="auto"/>
              </w:rPr>
              <w:t xml:space="preserve"> AMALRAJ</w:t>
            </w:r>
          </w:p>
          <w:p w:rsidR="00C30C1D" w:rsidRPr="00C30C1D" w:rsidRDefault="005009E4" w:rsidP="00C30C1D">
            <w:pPr>
              <w:pStyle w:val="ContactInfoEmphasis"/>
              <w:contextualSpacing w:val="0"/>
              <w:rPr>
                <w:color w:val="2C5C85" w:themeColor="hyperlink"/>
                <w:u w:val="single"/>
              </w:rPr>
            </w:pPr>
            <w:r>
              <w:rPr>
                <w:color w:val="auto"/>
              </w:rPr>
              <w:t>ramkumar33.ra</w:t>
            </w:r>
            <w:r w:rsidR="008447EC" w:rsidRPr="000E618E">
              <w:rPr>
                <w:color w:val="auto"/>
              </w:rPr>
              <w:t>@</w:t>
            </w:r>
            <w:r>
              <w:rPr>
                <w:color w:val="auto"/>
              </w:rPr>
              <w:t>g</w:t>
            </w:r>
            <w:r w:rsidR="003719CC" w:rsidRPr="000E618E">
              <w:rPr>
                <w:color w:val="auto"/>
              </w:rPr>
              <w:t>mail.com</w:t>
            </w:r>
            <w:r w:rsidR="00692703" w:rsidRPr="000E618E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2000459528"/>
                <w:placeholder>
                  <w:docPart w:val="EAD4A6CA62184A1A806A2C04A00B4097"/>
                </w:placeholder>
                <w:temporary/>
                <w:showingPlcHdr/>
                <w15:appearance w15:val="hidden"/>
              </w:sdtPr>
              <w:sdtContent>
                <w:r w:rsidR="00692703" w:rsidRPr="000E618E">
                  <w:rPr>
                    <w:color w:val="auto"/>
                  </w:rPr>
                  <w:t>·</w:t>
                </w:r>
              </w:sdtContent>
            </w:sdt>
            <w:r w:rsidR="00692703" w:rsidRPr="000E618E">
              <w:rPr>
                <w:color w:val="auto"/>
              </w:rPr>
              <w:t xml:space="preserve"> </w:t>
            </w:r>
            <w:r w:rsidR="00B64175">
              <w:rPr>
                <w:color w:val="auto"/>
              </w:rPr>
              <w:t xml:space="preserve">380-269-9929 </w:t>
            </w:r>
            <w:r w:rsidR="00C30C1D">
              <w:rPr>
                <w:color w:val="auto"/>
              </w:rPr>
              <w:br/>
            </w:r>
            <w:r w:rsidR="00FB426F">
              <w:rPr>
                <w:color w:val="auto"/>
              </w:rPr>
              <w:t xml:space="preserve"> </w:t>
            </w:r>
            <w:hyperlink r:id="rId8" w:history="1">
              <w:r w:rsidR="00590FB9">
                <w:rPr>
                  <w:rStyle w:val="Hyperlink"/>
                </w:rPr>
                <w:t>linkedin.com</w:t>
              </w:r>
            </w:hyperlink>
            <w:r w:rsidR="00C30C1D">
              <w:rPr>
                <w:rStyle w:val="Hyperlink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59527452"/>
                <w:placeholder>
                  <w:docPart w:val="174E2F6DD8EF4361810AEF2CC7E5EE46"/>
                </w:placeholder>
                <w:temporary/>
                <w:showingPlcHdr/>
                <w15:appearance w15:val="hidden"/>
              </w:sdtPr>
              <w:sdtContent>
                <w:r w:rsidR="00C30C1D" w:rsidRPr="000E618E">
                  <w:rPr>
                    <w:color w:val="auto"/>
                  </w:rPr>
                  <w:t>·</w:t>
                </w:r>
              </w:sdtContent>
            </w:sdt>
            <w:r w:rsidR="00C30C1D">
              <w:rPr>
                <w:rStyle w:val="Hyperlink"/>
                <w:u w:val="none"/>
              </w:rPr>
              <w:t xml:space="preserve"> </w:t>
            </w:r>
            <w:hyperlink r:id="rId9" w:history="1">
              <w:r w:rsidR="00C30C1D" w:rsidRPr="00C30C1D">
                <w:rPr>
                  <w:rStyle w:val="Hyperlink"/>
                </w:rPr>
                <w:t>Portfolio</w:t>
              </w:r>
            </w:hyperlink>
          </w:p>
        </w:tc>
      </w:tr>
      <w:tr w:rsidR="000E618E" w:rsidRPr="000E618E" w:rsidTr="00617B59">
        <w:trPr>
          <w:trHeight w:val="274"/>
        </w:trPr>
        <w:tc>
          <w:tcPr>
            <w:tcW w:w="9515" w:type="dxa"/>
            <w:tcMar>
              <w:top w:w="432" w:type="dxa"/>
            </w:tcMar>
          </w:tcPr>
          <w:p w:rsidR="001755A8" w:rsidRPr="00617B59" w:rsidRDefault="00AD0594" w:rsidP="00D2020F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>A life-long techie and college</w:t>
            </w:r>
            <w:r w:rsidR="009037A0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 graduate</w:t>
            </w:r>
            <w:r w:rsidR="005009E4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 s</w:t>
            </w:r>
            <w:r w:rsidR="00FB426F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>earching</w:t>
            </w:r>
            <w:r w:rsidR="00BD27CB" w:rsidRPr="00115A30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 for a position that will develop my industry knowledge </w:t>
            </w:r>
            <w:r w:rsidR="00770105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>and</w:t>
            </w:r>
            <w:r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 push me to learn and grow as a </w:t>
            </w:r>
            <w:r w:rsidR="007A48AD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professional in the </w:t>
            </w:r>
            <w:r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>field</w:t>
            </w:r>
            <w:r w:rsidR="00897346">
              <w:rPr>
                <w:rFonts w:ascii="Times New Roman" w:hAnsi="Times New Roman" w:cs="Times New Roman"/>
                <w:color w:val="auto"/>
                <w:sz w:val="24"/>
                <w:szCs w:val="28"/>
              </w:rPr>
              <w:t xml:space="preserve">. </w:t>
            </w:r>
          </w:p>
        </w:tc>
      </w:tr>
    </w:tbl>
    <w:p w:rsidR="00617B59" w:rsidRPr="000E618E" w:rsidRDefault="00617B59" w:rsidP="00617B59">
      <w:pPr>
        <w:pStyle w:val="Heading1"/>
        <w:rPr>
          <w:color w:val="auto"/>
        </w:rPr>
      </w:pPr>
      <w:r>
        <w:rPr>
          <w:color w:val="auto"/>
        </w:rP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17B59" w:rsidRPr="000E618E" w:rsidTr="00617B59">
        <w:tc>
          <w:tcPr>
            <w:tcW w:w="9290" w:type="dxa"/>
          </w:tcPr>
          <w:p w:rsidR="00617B59" w:rsidRPr="000E618E" w:rsidRDefault="00617B59" w:rsidP="00617B59">
            <w:pPr>
              <w:pStyle w:val="Heading3"/>
              <w:contextualSpacing w:val="0"/>
              <w:outlineLvl w:val="2"/>
              <w:rPr>
                <w:color w:val="auto"/>
              </w:rPr>
            </w:pPr>
            <w:r>
              <w:rPr>
                <w:color w:val="auto"/>
              </w:rPr>
              <w:t>2023-2024</w:t>
            </w:r>
          </w:p>
          <w:p w:rsidR="00617B59" w:rsidRPr="000E618E" w:rsidRDefault="00B14AA2" w:rsidP="00617B59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B14AA2">
              <w:rPr>
                <w:color w:val="auto"/>
              </w:rPr>
              <w:t>Technical Support Analyst</w:t>
            </w:r>
            <w:r w:rsidR="00617B59" w:rsidRPr="000E618E">
              <w:rPr>
                <w:color w:val="auto"/>
              </w:rPr>
              <w:t xml:space="preserve">, </w:t>
            </w:r>
            <w:r w:rsidR="00ED2069">
              <w:rPr>
                <w:rStyle w:val="SubtleReference"/>
              </w:rPr>
              <w:t>Taylor softwaRE</w:t>
            </w:r>
            <w:r w:rsidR="00006483">
              <w:rPr>
                <w:rStyle w:val="SubtleReference"/>
              </w:rPr>
              <w:t xml:space="preserve"> SYSTEMS</w:t>
            </w:r>
          </w:p>
          <w:p w:rsidR="00006483" w:rsidRDefault="00006483" w:rsidP="00006483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>
              <w:rPr>
                <w:color w:val="auto"/>
              </w:rPr>
              <w:t>Management and administra</w:t>
            </w:r>
            <w:r w:rsidR="00F1692B">
              <w:rPr>
                <w:color w:val="auto"/>
              </w:rPr>
              <w:t>tion of mail servers, maintaining</w:t>
            </w:r>
            <w:r>
              <w:rPr>
                <w:color w:val="auto"/>
              </w:rPr>
              <w:t xml:space="preserve"> </w:t>
            </w:r>
            <w:r w:rsidR="00F1692B">
              <w:rPr>
                <w:color w:val="auto"/>
              </w:rPr>
              <w:t>bla</w:t>
            </w:r>
            <w:r w:rsidR="00F1692B" w:rsidRPr="00006483">
              <w:rPr>
                <w:color w:val="auto"/>
              </w:rPr>
              <w:t>cklists</w:t>
            </w:r>
            <w:r w:rsidRPr="00006483">
              <w:rPr>
                <w:color w:val="auto"/>
              </w:rPr>
              <w:t xml:space="preserve"> for spam</w:t>
            </w:r>
            <w:r>
              <w:rPr>
                <w:color w:val="auto"/>
              </w:rPr>
              <w:t xml:space="preserve"> control, and communication upkeep.</w:t>
            </w:r>
            <w:r w:rsidR="00955C47">
              <w:rPr>
                <w:color w:val="auto"/>
              </w:rPr>
              <w:t xml:space="preserve"> (Dovecot, Sieve</w:t>
            </w:r>
            <w:r w:rsidR="00D2020F">
              <w:rPr>
                <w:color w:val="auto"/>
              </w:rPr>
              <w:t xml:space="preserve"> before transferring to an independent mail service provider</w:t>
            </w:r>
            <w:r w:rsidR="00955C47">
              <w:rPr>
                <w:color w:val="auto"/>
              </w:rPr>
              <w:t>)</w:t>
            </w:r>
          </w:p>
          <w:p w:rsidR="00006483" w:rsidRDefault="00006483" w:rsidP="00006483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>
              <w:rPr>
                <w:color w:val="auto"/>
              </w:rPr>
              <w:t>Various admin</w:t>
            </w:r>
            <w:r w:rsidR="00F1692B">
              <w:rPr>
                <w:color w:val="auto"/>
              </w:rPr>
              <w:t xml:space="preserve">istration roles such as the sending and responding of emails, answering clients </w:t>
            </w:r>
            <w:r w:rsidR="00D2020F">
              <w:rPr>
                <w:color w:val="auto"/>
              </w:rPr>
              <w:t>over the phone in a polite and concis</w:t>
            </w:r>
            <w:r w:rsidR="00FC78B8">
              <w:rPr>
                <w:color w:val="auto"/>
              </w:rPr>
              <w:t>e manner.</w:t>
            </w:r>
          </w:p>
          <w:p w:rsidR="00006483" w:rsidRPr="00ED2069" w:rsidRDefault="00B14AA2" w:rsidP="00D2020F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 w:rsidRPr="00B14AA2">
              <w:rPr>
                <w:color w:val="auto"/>
              </w:rPr>
              <w:t>Maintenance of assets; debugging software, and fixing and keeping various hardware in working condition</w:t>
            </w:r>
            <w:r w:rsidR="00FC78B8">
              <w:rPr>
                <w:color w:val="auto"/>
              </w:rPr>
              <w:t xml:space="preserve"> (Saved in $1900 quoted repair costs)</w:t>
            </w:r>
            <w:r w:rsidRPr="00B14AA2">
              <w:rPr>
                <w:color w:val="auto"/>
              </w:rPr>
              <w:t>.</w:t>
            </w:r>
          </w:p>
        </w:tc>
      </w:tr>
    </w:tbl>
    <w:p w:rsidR="00DA59AA" w:rsidRPr="000E618E" w:rsidRDefault="00D2020F" w:rsidP="0097790C">
      <w:pPr>
        <w:pStyle w:val="Heading1"/>
        <w:rPr>
          <w:color w:val="auto"/>
        </w:rPr>
      </w:pPr>
      <w:sdt>
        <w:sdtPr>
          <w:rPr>
            <w:color w:val="auto"/>
          </w:rPr>
          <w:alias w:val="Education:"/>
          <w:tag w:val="Education:"/>
          <w:id w:val="-1908763273"/>
          <w:placeholder>
            <w:docPart w:val="EE6181FB72564C1EBEB0D6522C8446B7"/>
          </w:placeholder>
          <w:temporary/>
          <w:showingPlcHdr/>
          <w15:appearance w15:val="hidden"/>
        </w:sdtPr>
        <w:sdtContent>
          <w:r w:rsidR="00DA59AA" w:rsidRPr="000E618E">
            <w:rPr>
              <w:color w:val="auto"/>
            </w:rPr>
            <w:t>Education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0E618E" w:rsidRPr="000E618E" w:rsidTr="00BD27CB">
        <w:tc>
          <w:tcPr>
            <w:tcW w:w="9290" w:type="dxa"/>
          </w:tcPr>
          <w:p w:rsidR="001D0BF1" w:rsidRPr="000E618E" w:rsidRDefault="004C2E92" w:rsidP="001D0BF1">
            <w:pPr>
              <w:pStyle w:val="Heading3"/>
              <w:contextualSpacing w:val="0"/>
              <w:outlineLvl w:val="2"/>
              <w:rPr>
                <w:color w:val="auto"/>
              </w:rPr>
            </w:pPr>
            <w:r w:rsidRPr="000E618E">
              <w:rPr>
                <w:color w:val="auto"/>
              </w:rPr>
              <w:t>2018-2021</w:t>
            </w:r>
          </w:p>
          <w:p w:rsidR="001D0BF1" w:rsidRPr="000E618E" w:rsidRDefault="00EA75B8" w:rsidP="001D0BF1">
            <w:pPr>
              <w:pStyle w:val="Heading2"/>
              <w:contextualSpacing w:val="0"/>
              <w:outlineLvl w:val="1"/>
              <w:rPr>
                <w:color w:val="auto"/>
              </w:rPr>
            </w:pPr>
            <w:r>
              <w:rPr>
                <w:color w:val="auto"/>
              </w:rPr>
              <w:t xml:space="preserve">CST. </w:t>
            </w:r>
            <w:r w:rsidRPr="00EA75B8">
              <w:rPr>
                <w:color w:val="auto"/>
              </w:rPr>
              <w:t xml:space="preserve">Information Systems </w:t>
            </w:r>
            <w:r w:rsidR="00D2020F">
              <w:rPr>
                <w:color w:val="auto"/>
              </w:rPr>
              <w:t>ANALYST</w:t>
            </w:r>
            <w:r w:rsidR="001D0BF1" w:rsidRPr="000E618E">
              <w:rPr>
                <w:color w:val="auto"/>
              </w:rPr>
              <w:t xml:space="preserve">, </w:t>
            </w:r>
            <w:r w:rsidR="00B2143B" w:rsidRPr="000E618E">
              <w:rPr>
                <w:rStyle w:val="SubtleReference"/>
                <w:color w:val="auto"/>
              </w:rPr>
              <w:t>SHERIDAN COLLEGE</w:t>
            </w:r>
          </w:p>
          <w:p w:rsidR="007538DC" w:rsidRDefault="00E344D2" w:rsidP="002D77C8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>
              <w:rPr>
                <w:color w:val="auto"/>
              </w:rPr>
              <w:t>Diverse program involving working with many different frameworks, programs, and technologies</w:t>
            </w:r>
            <w:r w:rsidR="00AF36DE">
              <w:rPr>
                <w:color w:val="auto"/>
              </w:rPr>
              <w:t xml:space="preserve"> with real time practice in </w:t>
            </w:r>
            <w:r w:rsidR="007C6AA5">
              <w:rPr>
                <w:color w:val="auto"/>
              </w:rPr>
              <w:t>different</w:t>
            </w:r>
            <w:r w:rsidR="00AF36DE">
              <w:rPr>
                <w:color w:val="auto"/>
              </w:rPr>
              <w:t xml:space="preserve"> lab environments.</w:t>
            </w:r>
          </w:p>
          <w:p w:rsidR="00AB14DE" w:rsidRPr="00B64175" w:rsidRDefault="00FA7D77" w:rsidP="00B64175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>
              <w:rPr>
                <w:color w:val="auto"/>
              </w:rPr>
              <w:t>I</w:t>
            </w:r>
            <w:r w:rsidR="00590FB9">
              <w:rPr>
                <w:color w:val="auto"/>
              </w:rPr>
              <w:t>ncluded a diverse range of deliverable scope;</w:t>
            </w:r>
            <w:r w:rsidR="00E344D2">
              <w:rPr>
                <w:color w:val="auto"/>
              </w:rPr>
              <w:t xml:space="preserve"> such as project management, team-building and cooperativeness, and various book-keeping and financial applications.</w:t>
            </w:r>
          </w:p>
        </w:tc>
      </w:tr>
      <w:tr w:rsidR="000E618E" w:rsidRPr="000E618E" w:rsidTr="00BD27CB">
        <w:tc>
          <w:tcPr>
            <w:tcW w:w="9290" w:type="dxa"/>
            <w:tcMar>
              <w:top w:w="216" w:type="dxa"/>
            </w:tcMar>
          </w:tcPr>
          <w:p w:rsidR="00F61DF9" w:rsidRPr="000E618E" w:rsidRDefault="00663F37" w:rsidP="00F61DF9">
            <w:pPr>
              <w:pStyle w:val="Heading3"/>
              <w:contextualSpacing w:val="0"/>
              <w:outlineLvl w:val="2"/>
              <w:rPr>
                <w:color w:val="auto"/>
              </w:rPr>
            </w:pPr>
            <w:r>
              <w:rPr>
                <w:color w:val="auto"/>
              </w:rPr>
              <w:t>2022-2024</w:t>
            </w:r>
          </w:p>
          <w:p w:rsidR="00F61DF9" w:rsidRPr="000E618E" w:rsidRDefault="00B0156B" w:rsidP="00F61DF9">
            <w:pPr>
              <w:pStyle w:val="Heading2"/>
              <w:contextualSpacing w:val="0"/>
              <w:outlineLvl w:val="1"/>
              <w:rPr>
                <w:color w:val="auto"/>
              </w:rPr>
            </w:pPr>
            <w:r w:rsidRPr="000E618E">
              <w:rPr>
                <w:color w:val="auto"/>
              </w:rPr>
              <w:t>Bachelor of Information Sciences</w:t>
            </w:r>
            <w:r w:rsidR="00F61DF9" w:rsidRPr="000E618E">
              <w:rPr>
                <w:color w:val="auto"/>
              </w:rPr>
              <w:t xml:space="preserve">, </w:t>
            </w:r>
            <w:r w:rsidRPr="000E618E">
              <w:rPr>
                <w:rStyle w:val="SubtleReference"/>
                <w:color w:val="auto"/>
              </w:rPr>
              <w:t>SHERIDAN COLLEGE</w:t>
            </w:r>
          </w:p>
          <w:p w:rsidR="00F61DF9" w:rsidRDefault="00AB14DE" w:rsidP="00FA7D77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Developing, designing and maintaining secure server-network environments as well as reinforcing client PCs to deter malicious actors.</w:t>
            </w:r>
          </w:p>
          <w:p w:rsidR="00FB426F" w:rsidRPr="00FB426F" w:rsidRDefault="00FB426F" w:rsidP="00FB426F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Visualizing</w:t>
            </w:r>
            <w:r w:rsidR="00AB14DE">
              <w:rPr>
                <w:color w:val="auto"/>
              </w:rPr>
              <w:t xml:space="preserve"> information and concepts</w:t>
            </w:r>
            <w:r>
              <w:rPr>
                <w:color w:val="auto"/>
              </w:rPr>
              <w:t xml:space="preserve"> using</w:t>
            </w:r>
            <w:r w:rsidR="00AB14DE">
              <w:rPr>
                <w:color w:val="auto"/>
              </w:rPr>
              <w:t xml:space="preserve"> visual</w:t>
            </w:r>
            <w:r>
              <w:rPr>
                <w:color w:val="auto"/>
              </w:rPr>
              <w:t xml:space="preserve"> representations to explain</w:t>
            </w:r>
            <w:r w:rsidR="00AB14DE">
              <w:rPr>
                <w:color w:val="auto"/>
              </w:rPr>
              <w:t xml:space="preserve"> technical findings in a concise, easy to understand way.</w:t>
            </w:r>
          </w:p>
          <w:p w:rsidR="00FA7D77" w:rsidRPr="00FA7D77" w:rsidRDefault="00FB426F" w:rsidP="00FA7D77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 xml:space="preserve">Security auditing, </w:t>
            </w:r>
            <w:r w:rsidR="00AF36DE">
              <w:rPr>
                <w:color w:val="auto"/>
              </w:rPr>
              <w:t>threat analysis and implementation of various security practices in different lab environments.</w:t>
            </w:r>
            <w:r>
              <w:rPr>
                <w:color w:val="auto"/>
              </w:rPr>
              <w:t xml:space="preserve"> </w:t>
            </w:r>
          </w:p>
        </w:tc>
      </w:tr>
    </w:tbl>
    <w:p w:rsidR="00BD27CB" w:rsidRPr="00711548" w:rsidRDefault="00BD27CB" w:rsidP="00486277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</w:rPr>
      </w:pPr>
      <w:r>
        <w:rPr>
          <w:color w:val="auto"/>
        </w:rPr>
        <w:t xml:space="preserve">TECHNICAL </w:t>
      </w:r>
      <w:sdt>
        <w:sdtPr>
          <w:rPr>
            <w:color w:val="auto"/>
          </w:rPr>
          <w:alias w:val="Skills:"/>
          <w:tag w:val="Skills:"/>
          <w:id w:val="61141832"/>
          <w:placeholder>
            <w:docPart w:val="765CE1896F214031B058C10109587C56"/>
          </w:placeholder>
          <w:temporary/>
          <w:showingPlcHdr/>
          <w15:appearance w15:val="hidden"/>
        </w:sdtPr>
        <w:sdtContent>
          <w:r w:rsidRPr="000E618E">
            <w:rPr>
              <w:color w:val="auto"/>
            </w:rPr>
            <w:t>Skills</w:t>
          </w:r>
        </w:sdtContent>
      </w:sdt>
      <w:r w:rsidR="00451D7B">
        <w:rPr>
          <w:color w:val="auto"/>
        </w:rPr>
        <w:t>,</w:t>
      </w:r>
      <w:r w:rsidR="00617B59">
        <w:rPr>
          <w:color w:val="auto"/>
        </w:rPr>
        <w:t xml:space="preserve"> CERTIFICATIONS</w:t>
      </w:r>
    </w:p>
    <w:p w:rsidR="00BD27CB" w:rsidRDefault="00BD27CB" w:rsidP="00DD4749">
      <w:pPr>
        <w:pStyle w:val="ListParagraph"/>
        <w:numPr>
          <w:ilvl w:val="0"/>
          <w:numId w:val="17"/>
        </w:numPr>
        <w:rPr>
          <w:color w:val="auto"/>
        </w:rPr>
      </w:pPr>
      <w:r w:rsidRPr="00DD4749">
        <w:rPr>
          <w:b/>
          <w:color w:val="auto"/>
        </w:rPr>
        <w:t>Languages</w:t>
      </w:r>
      <w:r w:rsidR="000F035C">
        <w:rPr>
          <w:color w:val="auto"/>
        </w:rPr>
        <w:t>: Java,</w:t>
      </w:r>
      <w:r w:rsidRPr="00DD4749">
        <w:rPr>
          <w:color w:val="auto"/>
        </w:rPr>
        <w:t xml:space="preserve"> PL/SQL, </w:t>
      </w:r>
      <w:r w:rsidR="00897346">
        <w:rPr>
          <w:color w:val="auto"/>
        </w:rPr>
        <w:t xml:space="preserve">PowerShell, </w:t>
      </w:r>
      <w:r w:rsidR="000F035C">
        <w:rPr>
          <w:color w:val="auto"/>
        </w:rPr>
        <w:t>UNIX</w:t>
      </w:r>
      <w:r w:rsidR="00897346">
        <w:rPr>
          <w:color w:val="auto"/>
        </w:rPr>
        <w:t xml:space="preserve"> Shell</w:t>
      </w:r>
      <w:r w:rsidR="000F035C">
        <w:rPr>
          <w:color w:val="auto"/>
        </w:rPr>
        <w:t>, C++</w:t>
      </w:r>
      <w:r w:rsidR="0036573B">
        <w:rPr>
          <w:color w:val="auto"/>
        </w:rPr>
        <w:t>, Python</w:t>
      </w:r>
    </w:p>
    <w:p w:rsidR="00451D7B" w:rsidRPr="00DD4749" w:rsidRDefault="00451D7B" w:rsidP="00DD4749">
      <w:pPr>
        <w:pStyle w:val="ListParagraph"/>
        <w:numPr>
          <w:ilvl w:val="0"/>
          <w:numId w:val="17"/>
        </w:numPr>
        <w:rPr>
          <w:color w:val="auto"/>
        </w:rPr>
      </w:pPr>
      <w:r>
        <w:rPr>
          <w:b/>
          <w:color w:val="auto"/>
        </w:rPr>
        <w:t>OS</w:t>
      </w:r>
      <w:r w:rsidRPr="00451D7B">
        <w:rPr>
          <w:color w:val="auto"/>
        </w:rPr>
        <w:t>:</w:t>
      </w:r>
      <w:r w:rsidR="00171E2E">
        <w:rPr>
          <w:color w:val="auto"/>
        </w:rPr>
        <w:t xml:space="preserve"> Windows, </w:t>
      </w:r>
      <w:r w:rsidR="003B5852">
        <w:rPr>
          <w:color w:val="auto"/>
        </w:rPr>
        <w:t>Windows Server 2022, Ubuntu</w:t>
      </w:r>
      <w:r>
        <w:rPr>
          <w:color w:val="auto"/>
        </w:rPr>
        <w:t>,</w:t>
      </w:r>
      <w:r w:rsidR="003B5852">
        <w:rPr>
          <w:color w:val="auto"/>
        </w:rPr>
        <w:t xml:space="preserve"> </w:t>
      </w:r>
      <w:proofErr w:type="spellStart"/>
      <w:r w:rsidR="003B5852">
        <w:rPr>
          <w:color w:val="auto"/>
        </w:rPr>
        <w:t>Debian</w:t>
      </w:r>
      <w:proofErr w:type="spellEnd"/>
    </w:p>
    <w:p w:rsidR="005009E4" w:rsidRDefault="005009E4" w:rsidP="00DD4749">
      <w:pPr>
        <w:pStyle w:val="ListParagraph"/>
        <w:numPr>
          <w:ilvl w:val="0"/>
          <w:numId w:val="17"/>
        </w:numPr>
        <w:rPr>
          <w:color w:val="auto"/>
        </w:rPr>
      </w:pPr>
      <w:r>
        <w:rPr>
          <w:b/>
          <w:color w:val="auto"/>
        </w:rPr>
        <w:t>Certifications:</w:t>
      </w:r>
      <w:r>
        <w:rPr>
          <w:color w:val="auto"/>
        </w:rPr>
        <w:t xml:space="preserve"> </w:t>
      </w:r>
      <w:r w:rsidR="0075700A">
        <w:rPr>
          <w:color w:val="auto"/>
        </w:rPr>
        <w:t>CompTIA SEC+, A+.</w:t>
      </w:r>
    </w:p>
    <w:p w:rsidR="00897346" w:rsidRPr="00DD4749" w:rsidRDefault="003B5852" w:rsidP="00897346">
      <w:pPr>
        <w:pStyle w:val="ListParagraph"/>
        <w:numPr>
          <w:ilvl w:val="0"/>
          <w:numId w:val="17"/>
        </w:numPr>
        <w:rPr>
          <w:color w:val="auto"/>
        </w:rPr>
      </w:pPr>
      <w:r>
        <w:rPr>
          <w:b/>
          <w:color w:val="auto"/>
        </w:rPr>
        <w:t>Online</w:t>
      </w:r>
      <w:r w:rsidR="00C30C1D">
        <w:rPr>
          <w:b/>
          <w:color w:val="auto"/>
        </w:rPr>
        <w:t xml:space="preserve"> Projects, Work</w:t>
      </w:r>
      <w:r w:rsidR="00897346">
        <w:rPr>
          <w:b/>
          <w:color w:val="auto"/>
        </w:rPr>
        <w:t xml:space="preserve">: </w:t>
      </w:r>
      <w:hyperlink r:id="rId10" w:history="1">
        <w:proofErr w:type="spellStart"/>
        <w:r w:rsidR="00897346" w:rsidRPr="00897346">
          <w:rPr>
            <w:rStyle w:val="Hyperlink"/>
            <w:b/>
          </w:rPr>
          <w:t>leetcode</w:t>
        </w:r>
        <w:proofErr w:type="spellEnd"/>
      </w:hyperlink>
      <w:r w:rsidR="00897346">
        <w:rPr>
          <w:b/>
          <w:color w:val="auto"/>
        </w:rPr>
        <w:t xml:space="preserve"> , </w:t>
      </w:r>
      <w:hyperlink r:id="rId11" w:history="1">
        <w:proofErr w:type="spellStart"/>
        <w:r w:rsidR="00897346" w:rsidRPr="00897346">
          <w:rPr>
            <w:rStyle w:val="Hyperlink"/>
            <w:b/>
          </w:rPr>
          <w:t>tryhackme</w:t>
        </w:r>
        <w:proofErr w:type="spellEnd"/>
      </w:hyperlink>
      <w:r w:rsidR="00C30C1D">
        <w:rPr>
          <w:rStyle w:val="Hyperlink"/>
          <w:b/>
        </w:rPr>
        <w:t xml:space="preserve">, </w:t>
      </w:r>
      <w:hyperlink r:id="rId12" w:history="1">
        <w:proofErr w:type="spellStart"/>
        <w:r w:rsidR="00C30C1D" w:rsidRPr="00C30C1D">
          <w:rPr>
            <w:rStyle w:val="Hyperlink"/>
            <w:b/>
          </w:rPr>
          <w:t>github</w:t>
        </w:r>
        <w:proofErr w:type="spellEnd"/>
      </w:hyperlink>
    </w:p>
    <w:p w:rsidR="00486277" w:rsidRPr="000E618E" w:rsidRDefault="002C50F8" w:rsidP="00486277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SOFT </w:t>
      </w:r>
      <w:sdt>
        <w:sdtPr>
          <w:rPr>
            <w:color w:val="auto"/>
          </w:rPr>
          <w:alias w:val="Skills:"/>
          <w:tag w:val="Skills:"/>
          <w:id w:val="-1090308455"/>
          <w:placeholder>
            <w:docPart w:val="D00EE141219B4D2E8A6ABBDE693119E7"/>
          </w:placeholder>
          <w:temporary/>
          <w:showingPlcHdr/>
          <w15:appearance w15:val="hidden"/>
        </w:sdtPr>
        <w:sdtContent>
          <w:r w:rsidR="00BD27CB" w:rsidRPr="000E618E">
            <w:rPr>
              <w:color w:val="auto"/>
            </w:rPr>
            <w:t>Skills</w:t>
          </w:r>
        </w:sdtContent>
      </w:sdt>
      <w:r w:rsidR="00955C47">
        <w:rPr>
          <w:color w:val="auto"/>
        </w:rPr>
        <w:t>, HOBBIES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C47" w:rsidTr="001E2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55C47" w:rsidRDefault="00955C47" w:rsidP="006E1507">
            <w:pPr>
              <w:rPr>
                <w:color w:val="auto"/>
              </w:rPr>
            </w:pPr>
            <w:r w:rsidRPr="00955C47">
              <w:rPr>
                <w:color w:val="auto"/>
              </w:rPr>
              <w:t>•</w:t>
            </w:r>
            <w:r w:rsidRPr="00955C47">
              <w:rPr>
                <w:color w:val="auto"/>
              </w:rPr>
              <w:tab/>
            </w:r>
            <w:r w:rsidRPr="00955C47">
              <w:rPr>
                <w:b w:val="0"/>
                <w:color w:val="auto"/>
              </w:rPr>
              <w:t>Excellent troubleshooting skills gained from working with a variety of hardware and software, both new and old.</w:t>
            </w:r>
          </w:p>
        </w:tc>
        <w:tc>
          <w:tcPr>
            <w:tcW w:w="4675" w:type="dxa"/>
          </w:tcPr>
          <w:p w:rsidR="00955C47" w:rsidRDefault="00955C47" w:rsidP="006E1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5C47">
              <w:rPr>
                <w:color w:val="auto"/>
              </w:rPr>
              <w:t>•</w:t>
            </w:r>
            <w:r w:rsidRPr="00955C47">
              <w:rPr>
                <w:color w:val="auto"/>
              </w:rPr>
              <w:tab/>
            </w:r>
            <w:r w:rsidRPr="00955C47">
              <w:rPr>
                <w:b w:val="0"/>
                <w:color w:val="auto"/>
              </w:rPr>
              <w:t>Passion for learning and languages, and how to best use both to express my ideas and self.</w:t>
            </w:r>
          </w:p>
        </w:tc>
      </w:tr>
      <w:tr w:rsidR="00955C47" w:rsidTr="001E2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55C47" w:rsidRDefault="007A0BB6" w:rsidP="00C30C1D">
            <w:pPr>
              <w:rPr>
                <w:color w:val="auto"/>
              </w:rPr>
            </w:pPr>
            <w:r w:rsidRPr="007A0BB6">
              <w:rPr>
                <w:color w:val="auto"/>
              </w:rPr>
              <w:t>•</w:t>
            </w:r>
            <w:r w:rsidRPr="007A0BB6">
              <w:rPr>
                <w:color w:val="auto"/>
              </w:rPr>
              <w:tab/>
            </w:r>
            <w:r w:rsidR="00C30C1D">
              <w:rPr>
                <w:b w:val="0"/>
                <w:color w:val="auto"/>
              </w:rPr>
              <w:t>Teaching-based learning style; the way I learn best is by dissecting any topic I wish to learn in a way that lets me also teach it to others.</w:t>
            </w:r>
          </w:p>
        </w:tc>
        <w:tc>
          <w:tcPr>
            <w:tcW w:w="4675" w:type="dxa"/>
          </w:tcPr>
          <w:p w:rsidR="00955C47" w:rsidRDefault="000C28AE" w:rsidP="006E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C28AE">
              <w:rPr>
                <w:color w:val="auto"/>
              </w:rPr>
              <w:t>•</w:t>
            </w:r>
            <w:r w:rsidRPr="000C28AE">
              <w:rPr>
                <w:color w:val="auto"/>
              </w:rPr>
              <w:tab/>
              <w:t>Large variety of interests and hobbies in many different fields a</w:t>
            </w:r>
            <w:r w:rsidR="001E2C2D">
              <w:rPr>
                <w:color w:val="auto"/>
              </w:rPr>
              <w:t>nd topics; ask me anything or tell me about anything!</w:t>
            </w:r>
          </w:p>
        </w:tc>
      </w:tr>
      <w:tr w:rsidR="00955C47" w:rsidTr="001E2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55C47" w:rsidRDefault="001E2C2D" w:rsidP="001E2C2D">
            <w:pPr>
              <w:rPr>
                <w:color w:val="auto"/>
              </w:rPr>
            </w:pPr>
            <w:r w:rsidRPr="000C28AE">
              <w:rPr>
                <w:color w:val="auto"/>
              </w:rPr>
              <w:t>•</w:t>
            </w:r>
            <w:r w:rsidRPr="000C28AE">
              <w:rPr>
                <w:color w:val="auto"/>
              </w:rPr>
              <w:tab/>
            </w:r>
            <w:r>
              <w:rPr>
                <w:b w:val="0"/>
                <w:color w:val="auto"/>
              </w:rPr>
              <w:t>A deep love of design, function and form. I love reading and studying documentation of anything made with lots of care and attention, and learning how to contribute myself</w:t>
            </w:r>
            <w:r w:rsidR="00CF7D41">
              <w:rPr>
                <w:b w:val="0"/>
                <w:color w:val="auto"/>
              </w:rPr>
              <w:t xml:space="preserve"> to a well-made project</w:t>
            </w:r>
            <w:bookmarkStart w:id="0" w:name="_GoBack"/>
            <w:bookmarkEnd w:id="0"/>
            <w:r>
              <w:rPr>
                <w:b w:val="0"/>
                <w:color w:val="auto"/>
              </w:rPr>
              <w:t>.</w:t>
            </w:r>
          </w:p>
        </w:tc>
        <w:tc>
          <w:tcPr>
            <w:tcW w:w="4675" w:type="dxa"/>
          </w:tcPr>
          <w:p w:rsidR="00955C47" w:rsidRDefault="00C30C1D" w:rsidP="00C30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C28AE">
              <w:rPr>
                <w:color w:val="auto"/>
              </w:rPr>
              <w:t>•</w:t>
            </w:r>
            <w:r w:rsidRPr="000C28AE">
              <w:rPr>
                <w:color w:val="auto"/>
              </w:rPr>
              <w:tab/>
            </w:r>
            <w:r>
              <w:rPr>
                <w:color w:val="auto"/>
              </w:rPr>
              <w:t>Adaptable to different situations - I work equally as well in a structured environment or an improvisational one.</w:t>
            </w:r>
          </w:p>
        </w:tc>
      </w:tr>
    </w:tbl>
    <w:p w:rsidR="00B51D1B" w:rsidRPr="000E618E" w:rsidRDefault="00B51D1B" w:rsidP="006E1507">
      <w:pPr>
        <w:rPr>
          <w:color w:val="auto"/>
        </w:rPr>
      </w:pPr>
    </w:p>
    <w:sectPr w:rsidR="00B51D1B" w:rsidRPr="000E618E" w:rsidSect="005A1B10">
      <w:footerReference w:type="default" r:id="rId13"/>
      <w:head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0F" w:rsidRDefault="00D2020F" w:rsidP="0068194B">
      <w:r>
        <w:separator/>
      </w:r>
    </w:p>
    <w:p w:rsidR="00D2020F" w:rsidRDefault="00D2020F"/>
    <w:p w:rsidR="00D2020F" w:rsidRDefault="00D2020F"/>
  </w:endnote>
  <w:endnote w:type="continuationSeparator" w:id="0">
    <w:p w:rsidR="00D2020F" w:rsidRDefault="00D2020F" w:rsidP="0068194B">
      <w:r>
        <w:continuationSeparator/>
      </w:r>
    </w:p>
    <w:p w:rsidR="00D2020F" w:rsidRDefault="00D2020F"/>
    <w:p w:rsidR="00D2020F" w:rsidRDefault="00D202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20F" w:rsidRDefault="00D2020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6B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0F" w:rsidRDefault="00D2020F" w:rsidP="0068194B">
      <w:r>
        <w:separator/>
      </w:r>
    </w:p>
    <w:p w:rsidR="00D2020F" w:rsidRDefault="00D2020F"/>
    <w:p w:rsidR="00D2020F" w:rsidRDefault="00D2020F"/>
  </w:footnote>
  <w:footnote w:type="continuationSeparator" w:id="0">
    <w:p w:rsidR="00D2020F" w:rsidRDefault="00D2020F" w:rsidP="0068194B">
      <w:r>
        <w:continuationSeparator/>
      </w:r>
    </w:p>
    <w:p w:rsidR="00D2020F" w:rsidRDefault="00D2020F"/>
    <w:p w:rsidR="00D2020F" w:rsidRDefault="00D2020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0F" w:rsidRPr="004E01EB" w:rsidRDefault="00D2020F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C287DC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6802A41"/>
    <w:multiLevelType w:val="hybridMultilevel"/>
    <w:tmpl w:val="4ED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9832067"/>
    <w:multiLevelType w:val="hybridMultilevel"/>
    <w:tmpl w:val="85429BD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40636682"/>
    <w:multiLevelType w:val="hybridMultilevel"/>
    <w:tmpl w:val="8828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57E35"/>
    <w:multiLevelType w:val="hybridMultilevel"/>
    <w:tmpl w:val="179C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86E53"/>
    <w:multiLevelType w:val="hybridMultilevel"/>
    <w:tmpl w:val="7FD4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EA47216"/>
    <w:multiLevelType w:val="hybridMultilevel"/>
    <w:tmpl w:val="19FE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F7F5A"/>
    <w:multiLevelType w:val="hybridMultilevel"/>
    <w:tmpl w:val="D86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D5A00"/>
    <w:multiLevelType w:val="hybridMultilevel"/>
    <w:tmpl w:val="0494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10F5F"/>
    <w:multiLevelType w:val="hybridMultilevel"/>
    <w:tmpl w:val="A8288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D632D"/>
    <w:multiLevelType w:val="hybridMultilevel"/>
    <w:tmpl w:val="FA82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21"/>
  </w:num>
  <w:num w:numId="16">
    <w:abstractNumId w:val="22"/>
  </w:num>
  <w:num w:numId="17">
    <w:abstractNumId w:val="14"/>
  </w:num>
  <w:num w:numId="18">
    <w:abstractNumId w:val="11"/>
  </w:num>
  <w:num w:numId="19">
    <w:abstractNumId w:val="18"/>
  </w:num>
  <w:num w:numId="20">
    <w:abstractNumId w:val="15"/>
  </w:num>
  <w:num w:numId="21">
    <w:abstractNumId w:val="16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E0"/>
    <w:rsid w:val="000001EF"/>
    <w:rsid w:val="00006483"/>
    <w:rsid w:val="00007322"/>
    <w:rsid w:val="00007728"/>
    <w:rsid w:val="00024584"/>
    <w:rsid w:val="00024730"/>
    <w:rsid w:val="00042C92"/>
    <w:rsid w:val="000554A6"/>
    <w:rsid w:val="00055E95"/>
    <w:rsid w:val="0007021F"/>
    <w:rsid w:val="000B2BA5"/>
    <w:rsid w:val="000C28AE"/>
    <w:rsid w:val="000E18DD"/>
    <w:rsid w:val="000E618E"/>
    <w:rsid w:val="000F035C"/>
    <w:rsid w:val="000F2F8C"/>
    <w:rsid w:val="0010006E"/>
    <w:rsid w:val="00103F3B"/>
    <w:rsid w:val="001045A8"/>
    <w:rsid w:val="00113423"/>
    <w:rsid w:val="00114A91"/>
    <w:rsid w:val="00115A30"/>
    <w:rsid w:val="00127EEB"/>
    <w:rsid w:val="001403DD"/>
    <w:rsid w:val="001415CB"/>
    <w:rsid w:val="001427E1"/>
    <w:rsid w:val="00163668"/>
    <w:rsid w:val="00171566"/>
    <w:rsid w:val="00171E2E"/>
    <w:rsid w:val="00174676"/>
    <w:rsid w:val="001755A8"/>
    <w:rsid w:val="00184014"/>
    <w:rsid w:val="00192008"/>
    <w:rsid w:val="001B63E2"/>
    <w:rsid w:val="001C0E68"/>
    <w:rsid w:val="001C4B6F"/>
    <w:rsid w:val="001D0BF1"/>
    <w:rsid w:val="001E2C2D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6B37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2C3D"/>
    <w:rsid w:val="002C50F8"/>
    <w:rsid w:val="002D23C5"/>
    <w:rsid w:val="002D6137"/>
    <w:rsid w:val="002D77C8"/>
    <w:rsid w:val="002E7E61"/>
    <w:rsid w:val="002F05E5"/>
    <w:rsid w:val="002F254D"/>
    <w:rsid w:val="002F30E4"/>
    <w:rsid w:val="002F3585"/>
    <w:rsid w:val="00306FDD"/>
    <w:rsid w:val="00307140"/>
    <w:rsid w:val="00316DFF"/>
    <w:rsid w:val="00325B57"/>
    <w:rsid w:val="00336056"/>
    <w:rsid w:val="003544E1"/>
    <w:rsid w:val="00355425"/>
    <w:rsid w:val="0036573B"/>
    <w:rsid w:val="00366398"/>
    <w:rsid w:val="003719CC"/>
    <w:rsid w:val="00387F41"/>
    <w:rsid w:val="003A0632"/>
    <w:rsid w:val="003A30E5"/>
    <w:rsid w:val="003A6ADF"/>
    <w:rsid w:val="003A7618"/>
    <w:rsid w:val="003B5852"/>
    <w:rsid w:val="003B5928"/>
    <w:rsid w:val="003D380F"/>
    <w:rsid w:val="003E160D"/>
    <w:rsid w:val="003F1D5F"/>
    <w:rsid w:val="004004F6"/>
    <w:rsid w:val="00405128"/>
    <w:rsid w:val="00406CFF"/>
    <w:rsid w:val="00416B25"/>
    <w:rsid w:val="00420592"/>
    <w:rsid w:val="004319E0"/>
    <w:rsid w:val="00437E8C"/>
    <w:rsid w:val="00440225"/>
    <w:rsid w:val="00446D6E"/>
    <w:rsid w:val="00451D7B"/>
    <w:rsid w:val="004702FF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821"/>
    <w:rsid w:val="004B6AD0"/>
    <w:rsid w:val="004C2D5D"/>
    <w:rsid w:val="004C2E92"/>
    <w:rsid w:val="004C33E1"/>
    <w:rsid w:val="004E01EB"/>
    <w:rsid w:val="004E2794"/>
    <w:rsid w:val="005009E4"/>
    <w:rsid w:val="00510392"/>
    <w:rsid w:val="00513E2A"/>
    <w:rsid w:val="00543FE8"/>
    <w:rsid w:val="00566A35"/>
    <w:rsid w:val="0056701E"/>
    <w:rsid w:val="005740D7"/>
    <w:rsid w:val="00585B61"/>
    <w:rsid w:val="00590FB9"/>
    <w:rsid w:val="005A0F26"/>
    <w:rsid w:val="005A1B10"/>
    <w:rsid w:val="005A55E0"/>
    <w:rsid w:val="005A6850"/>
    <w:rsid w:val="005B1B1B"/>
    <w:rsid w:val="005C5932"/>
    <w:rsid w:val="005D3CA7"/>
    <w:rsid w:val="005D4CC1"/>
    <w:rsid w:val="005F38D5"/>
    <w:rsid w:val="005F4B91"/>
    <w:rsid w:val="005F55D2"/>
    <w:rsid w:val="0060293D"/>
    <w:rsid w:val="006137E9"/>
    <w:rsid w:val="00617B59"/>
    <w:rsid w:val="0062312F"/>
    <w:rsid w:val="00625F2C"/>
    <w:rsid w:val="00641B46"/>
    <w:rsid w:val="006618E9"/>
    <w:rsid w:val="00663F37"/>
    <w:rsid w:val="0068194B"/>
    <w:rsid w:val="00692703"/>
    <w:rsid w:val="006A1962"/>
    <w:rsid w:val="006B21F6"/>
    <w:rsid w:val="006B5D48"/>
    <w:rsid w:val="006B7D7B"/>
    <w:rsid w:val="006C1A5E"/>
    <w:rsid w:val="006E1507"/>
    <w:rsid w:val="00711548"/>
    <w:rsid w:val="00712D8B"/>
    <w:rsid w:val="007273B7"/>
    <w:rsid w:val="00732324"/>
    <w:rsid w:val="00733E0A"/>
    <w:rsid w:val="0074403D"/>
    <w:rsid w:val="00746D44"/>
    <w:rsid w:val="007519BF"/>
    <w:rsid w:val="007538DC"/>
    <w:rsid w:val="0075700A"/>
    <w:rsid w:val="00757803"/>
    <w:rsid w:val="00770105"/>
    <w:rsid w:val="00775B4D"/>
    <w:rsid w:val="0079206B"/>
    <w:rsid w:val="00796076"/>
    <w:rsid w:val="007A0BB6"/>
    <w:rsid w:val="007A3B61"/>
    <w:rsid w:val="007A48AD"/>
    <w:rsid w:val="007C0566"/>
    <w:rsid w:val="007C606B"/>
    <w:rsid w:val="007C6AA5"/>
    <w:rsid w:val="007E6A61"/>
    <w:rsid w:val="00801140"/>
    <w:rsid w:val="00803404"/>
    <w:rsid w:val="008318E4"/>
    <w:rsid w:val="00834955"/>
    <w:rsid w:val="008447EC"/>
    <w:rsid w:val="00855B59"/>
    <w:rsid w:val="00860461"/>
    <w:rsid w:val="0086487C"/>
    <w:rsid w:val="00870B20"/>
    <w:rsid w:val="008829F8"/>
    <w:rsid w:val="00885897"/>
    <w:rsid w:val="00897346"/>
    <w:rsid w:val="008A6538"/>
    <w:rsid w:val="008C7056"/>
    <w:rsid w:val="008F3B14"/>
    <w:rsid w:val="008F506C"/>
    <w:rsid w:val="00901899"/>
    <w:rsid w:val="0090344B"/>
    <w:rsid w:val="009037A0"/>
    <w:rsid w:val="00905715"/>
    <w:rsid w:val="00912A2A"/>
    <w:rsid w:val="0091321E"/>
    <w:rsid w:val="00913946"/>
    <w:rsid w:val="0092726B"/>
    <w:rsid w:val="009361BA"/>
    <w:rsid w:val="00944F78"/>
    <w:rsid w:val="009510E7"/>
    <w:rsid w:val="00952C89"/>
    <w:rsid w:val="00955C47"/>
    <w:rsid w:val="009571D8"/>
    <w:rsid w:val="009650EA"/>
    <w:rsid w:val="00971111"/>
    <w:rsid w:val="0097790C"/>
    <w:rsid w:val="00982ACF"/>
    <w:rsid w:val="0098506E"/>
    <w:rsid w:val="00987668"/>
    <w:rsid w:val="00987C11"/>
    <w:rsid w:val="009944D1"/>
    <w:rsid w:val="009A44CE"/>
    <w:rsid w:val="009C4DFC"/>
    <w:rsid w:val="009D44F8"/>
    <w:rsid w:val="009E3160"/>
    <w:rsid w:val="009E584C"/>
    <w:rsid w:val="009F220C"/>
    <w:rsid w:val="009F3B05"/>
    <w:rsid w:val="009F4111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4F74"/>
    <w:rsid w:val="00A755E8"/>
    <w:rsid w:val="00A77E90"/>
    <w:rsid w:val="00A80DF3"/>
    <w:rsid w:val="00A93A5D"/>
    <w:rsid w:val="00AB14DE"/>
    <w:rsid w:val="00AB32F8"/>
    <w:rsid w:val="00AB610B"/>
    <w:rsid w:val="00AC2128"/>
    <w:rsid w:val="00AD0594"/>
    <w:rsid w:val="00AD360E"/>
    <w:rsid w:val="00AD40FB"/>
    <w:rsid w:val="00AD6BBC"/>
    <w:rsid w:val="00AD782D"/>
    <w:rsid w:val="00AE7650"/>
    <w:rsid w:val="00AF36DE"/>
    <w:rsid w:val="00B0156B"/>
    <w:rsid w:val="00B10EBE"/>
    <w:rsid w:val="00B14AA2"/>
    <w:rsid w:val="00B2143B"/>
    <w:rsid w:val="00B236F1"/>
    <w:rsid w:val="00B50F99"/>
    <w:rsid w:val="00B5160B"/>
    <w:rsid w:val="00B51D1B"/>
    <w:rsid w:val="00B540F4"/>
    <w:rsid w:val="00B60FD0"/>
    <w:rsid w:val="00B622DF"/>
    <w:rsid w:val="00B6332A"/>
    <w:rsid w:val="00B64175"/>
    <w:rsid w:val="00B81760"/>
    <w:rsid w:val="00B8494C"/>
    <w:rsid w:val="00BA1546"/>
    <w:rsid w:val="00BB4E51"/>
    <w:rsid w:val="00BD27CB"/>
    <w:rsid w:val="00BD431F"/>
    <w:rsid w:val="00BE423E"/>
    <w:rsid w:val="00BF61AC"/>
    <w:rsid w:val="00C15E98"/>
    <w:rsid w:val="00C30C1D"/>
    <w:rsid w:val="00C47FA6"/>
    <w:rsid w:val="00C54ADE"/>
    <w:rsid w:val="00C57FC6"/>
    <w:rsid w:val="00C66A7D"/>
    <w:rsid w:val="00C779DA"/>
    <w:rsid w:val="00C814F7"/>
    <w:rsid w:val="00CA4B4D"/>
    <w:rsid w:val="00CA4C1C"/>
    <w:rsid w:val="00CA71B0"/>
    <w:rsid w:val="00CB35C3"/>
    <w:rsid w:val="00CD2A28"/>
    <w:rsid w:val="00CD323D"/>
    <w:rsid w:val="00CE4030"/>
    <w:rsid w:val="00CE64B3"/>
    <w:rsid w:val="00CF1A49"/>
    <w:rsid w:val="00CF7D41"/>
    <w:rsid w:val="00D0630C"/>
    <w:rsid w:val="00D2020F"/>
    <w:rsid w:val="00D243A9"/>
    <w:rsid w:val="00D305E5"/>
    <w:rsid w:val="00D37CD3"/>
    <w:rsid w:val="00D61607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4749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44D2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75B8"/>
    <w:rsid w:val="00EC1351"/>
    <w:rsid w:val="00EC4CBF"/>
    <w:rsid w:val="00ED2069"/>
    <w:rsid w:val="00EE2B5A"/>
    <w:rsid w:val="00EE2CA8"/>
    <w:rsid w:val="00EF17E8"/>
    <w:rsid w:val="00EF51D9"/>
    <w:rsid w:val="00F05F9A"/>
    <w:rsid w:val="00F06A57"/>
    <w:rsid w:val="00F130DD"/>
    <w:rsid w:val="00F1692B"/>
    <w:rsid w:val="00F24884"/>
    <w:rsid w:val="00F26D49"/>
    <w:rsid w:val="00F42BA4"/>
    <w:rsid w:val="00F476C4"/>
    <w:rsid w:val="00F5196A"/>
    <w:rsid w:val="00F55525"/>
    <w:rsid w:val="00F61DF9"/>
    <w:rsid w:val="00F81960"/>
    <w:rsid w:val="00F85AAB"/>
    <w:rsid w:val="00F8769D"/>
    <w:rsid w:val="00F9350C"/>
    <w:rsid w:val="00F94EB5"/>
    <w:rsid w:val="00F9624D"/>
    <w:rsid w:val="00FA7D77"/>
    <w:rsid w:val="00FB31C1"/>
    <w:rsid w:val="00FB426F"/>
    <w:rsid w:val="00FB58F2"/>
    <w:rsid w:val="00FC6AEA"/>
    <w:rsid w:val="00FC78B8"/>
    <w:rsid w:val="00FD3D13"/>
    <w:rsid w:val="00FD763F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chartTrackingRefBased/>
  <w15:docId w15:val="{A92F5E79-06FA-41D7-97F7-3CF87279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ResumeAlignRight">
    <w:name w:val="Resume Align Right"/>
    <w:basedOn w:val="Normal"/>
    <w:rsid w:val="00D61607"/>
    <w:pPr>
      <w:tabs>
        <w:tab w:val="right" w:pos="10080"/>
      </w:tabs>
    </w:pPr>
    <w:rPr>
      <w:rFonts w:ascii="Times New Roman" w:eastAsia="SimSu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mkumar-amalraj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monthewe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yhackme.com/p/ramkumar33.r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etcode.com/u/vahaes3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montheweb.github.io/portfolio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D4A6CA62184A1A806A2C04A00B4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095DB-AE48-4C13-BA07-6074AB96E93D}"/>
      </w:docPartPr>
      <w:docPartBody>
        <w:p w:rsidR="000B20FB" w:rsidRDefault="00D53763">
          <w:pPr>
            <w:pStyle w:val="EAD4A6CA62184A1A806A2C04A00B4097"/>
          </w:pPr>
          <w:r w:rsidRPr="00CF1A49">
            <w:t>·</w:t>
          </w:r>
        </w:p>
      </w:docPartBody>
    </w:docPart>
    <w:docPart>
      <w:docPartPr>
        <w:name w:val="EE6181FB72564C1EBEB0D6522C844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2DF0E-3DAF-471E-8B56-3EED9CF4A67C}"/>
      </w:docPartPr>
      <w:docPartBody>
        <w:p w:rsidR="000B20FB" w:rsidRDefault="00D53763">
          <w:pPr>
            <w:pStyle w:val="EE6181FB72564C1EBEB0D6522C8446B7"/>
          </w:pPr>
          <w:r w:rsidRPr="00CF1A49">
            <w:t>Education</w:t>
          </w:r>
        </w:p>
      </w:docPartBody>
    </w:docPart>
    <w:docPart>
      <w:docPartPr>
        <w:name w:val="765CE1896F214031B058C10109587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7852C-675C-454F-92B2-1D11B663E4DE}"/>
      </w:docPartPr>
      <w:docPartBody>
        <w:p w:rsidR="002A5983" w:rsidRDefault="00362CBE" w:rsidP="00362CBE">
          <w:pPr>
            <w:pStyle w:val="765CE1896F214031B058C10109587C56"/>
          </w:pPr>
          <w:r w:rsidRPr="00CF1A49">
            <w:t>Skills</w:t>
          </w:r>
        </w:p>
      </w:docPartBody>
    </w:docPart>
    <w:docPart>
      <w:docPartPr>
        <w:name w:val="D00EE141219B4D2E8A6ABBDE69311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7BA7B-9633-4197-A37E-5154D9E8536A}"/>
      </w:docPartPr>
      <w:docPartBody>
        <w:p w:rsidR="002A5983" w:rsidRDefault="00362CBE" w:rsidP="00362CBE">
          <w:pPr>
            <w:pStyle w:val="D00EE141219B4D2E8A6ABBDE693119E7"/>
          </w:pPr>
          <w:r w:rsidRPr="00CF1A49">
            <w:t>Skills</w:t>
          </w:r>
        </w:p>
      </w:docPartBody>
    </w:docPart>
    <w:docPart>
      <w:docPartPr>
        <w:name w:val="174E2F6DD8EF4361810AEF2CC7E5E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2A602-0A39-48D8-9941-865FE7EFA3D7}"/>
      </w:docPartPr>
      <w:docPartBody>
        <w:p w:rsidR="003917BD" w:rsidRDefault="00DC3863" w:rsidP="00DC3863">
          <w:pPr>
            <w:pStyle w:val="174E2F6DD8EF4361810AEF2CC7E5EE46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63"/>
    <w:rsid w:val="00007E46"/>
    <w:rsid w:val="000B20FB"/>
    <w:rsid w:val="000B7A36"/>
    <w:rsid w:val="0019016F"/>
    <w:rsid w:val="001D1692"/>
    <w:rsid w:val="00223946"/>
    <w:rsid w:val="00265C85"/>
    <w:rsid w:val="002A5983"/>
    <w:rsid w:val="00362CBE"/>
    <w:rsid w:val="003917BD"/>
    <w:rsid w:val="005456FC"/>
    <w:rsid w:val="00547607"/>
    <w:rsid w:val="005D4C76"/>
    <w:rsid w:val="0061045C"/>
    <w:rsid w:val="006C24CD"/>
    <w:rsid w:val="007155AC"/>
    <w:rsid w:val="00760906"/>
    <w:rsid w:val="00B71631"/>
    <w:rsid w:val="00B94C62"/>
    <w:rsid w:val="00BE3568"/>
    <w:rsid w:val="00C04D1D"/>
    <w:rsid w:val="00C4535D"/>
    <w:rsid w:val="00CD7F88"/>
    <w:rsid w:val="00D53763"/>
    <w:rsid w:val="00DC3863"/>
    <w:rsid w:val="00E10C80"/>
    <w:rsid w:val="00E67FC6"/>
    <w:rsid w:val="00EB0908"/>
    <w:rsid w:val="00F4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6EC5CF766747DF8C045F94651FD2EF">
    <w:name w:val="CF6EC5CF766747DF8C045F94651FD2E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8E48E59BB774249AD024124E2E81309">
    <w:name w:val="28E48E59BB774249AD024124E2E81309"/>
  </w:style>
  <w:style w:type="paragraph" w:customStyle="1" w:styleId="FCC5FA1E4AC049B59E1BB2F34A02FA63">
    <w:name w:val="FCC5FA1E4AC049B59E1BB2F34A02FA63"/>
  </w:style>
  <w:style w:type="paragraph" w:customStyle="1" w:styleId="3C4C8382921A43CBA6B2CD99C0B14B5B">
    <w:name w:val="3C4C8382921A43CBA6B2CD99C0B14B5B"/>
  </w:style>
  <w:style w:type="paragraph" w:customStyle="1" w:styleId="CCA181A0A31C43C3B8DD1A520CE131F7">
    <w:name w:val="CCA181A0A31C43C3B8DD1A520CE131F7"/>
  </w:style>
  <w:style w:type="paragraph" w:customStyle="1" w:styleId="50DB12A6688D432599A6C5602EC4A241">
    <w:name w:val="50DB12A6688D432599A6C5602EC4A241"/>
  </w:style>
  <w:style w:type="paragraph" w:customStyle="1" w:styleId="EAD4A6CA62184A1A806A2C04A00B4097">
    <w:name w:val="EAD4A6CA62184A1A806A2C04A00B4097"/>
  </w:style>
  <w:style w:type="paragraph" w:customStyle="1" w:styleId="A0CBDC4B5D6B4FCCA7E42EA889F99B2A">
    <w:name w:val="A0CBDC4B5D6B4FCCA7E42EA889F99B2A"/>
  </w:style>
  <w:style w:type="paragraph" w:customStyle="1" w:styleId="2DA3F5A4DCE34E0499C40924444840FF">
    <w:name w:val="2DA3F5A4DCE34E0499C40924444840FF"/>
  </w:style>
  <w:style w:type="paragraph" w:customStyle="1" w:styleId="F427D281E52B42859D0EA5B031354892">
    <w:name w:val="F427D281E52B42859D0EA5B031354892"/>
  </w:style>
  <w:style w:type="paragraph" w:customStyle="1" w:styleId="87F2D36EA68C4112A543D8A620BBE323">
    <w:name w:val="87F2D36EA68C4112A543D8A620BBE323"/>
  </w:style>
  <w:style w:type="paragraph" w:customStyle="1" w:styleId="73770AB4EC82495D8CBC523762C202D8">
    <w:name w:val="73770AB4EC82495D8CBC523762C202D8"/>
  </w:style>
  <w:style w:type="paragraph" w:customStyle="1" w:styleId="6CFFAA1F5AAB403CBF9CBC2576B23D5F">
    <w:name w:val="6CFFAA1F5AAB403CBF9CBC2576B23D5F"/>
  </w:style>
  <w:style w:type="paragraph" w:customStyle="1" w:styleId="92081BFF599145BB8E19B9FE9EF49A65">
    <w:name w:val="92081BFF599145BB8E19B9FE9EF49A65"/>
  </w:style>
  <w:style w:type="paragraph" w:customStyle="1" w:styleId="253D6C77E92341AF984B04EF0311C13E">
    <w:name w:val="253D6C77E92341AF984B04EF0311C1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CC81A9249764D7BA1F316935389135E">
    <w:name w:val="FCC81A9249764D7BA1F316935389135E"/>
  </w:style>
  <w:style w:type="paragraph" w:customStyle="1" w:styleId="D0E09CFA82994957A137E648B97A3CA8">
    <w:name w:val="D0E09CFA82994957A137E648B97A3CA8"/>
  </w:style>
  <w:style w:type="paragraph" w:customStyle="1" w:styleId="77D551B5CB2043E1BF6800101B4C59F8">
    <w:name w:val="77D551B5CB2043E1BF6800101B4C59F8"/>
  </w:style>
  <w:style w:type="paragraph" w:customStyle="1" w:styleId="95ECD4D988D147429B0E94687E2E1082">
    <w:name w:val="95ECD4D988D147429B0E94687E2E1082"/>
  </w:style>
  <w:style w:type="paragraph" w:customStyle="1" w:styleId="1642858563E2475FB3A0BE0F091305D1">
    <w:name w:val="1642858563E2475FB3A0BE0F091305D1"/>
  </w:style>
  <w:style w:type="paragraph" w:customStyle="1" w:styleId="A8ED8C0D151343FC9BE28EBAE525DF57">
    <w:name w:val="A8ED8C0D151343FC9BE28EBAE525DF57"/>
  </w:style>
  <w:style w:type="paragraph" w:customStyle="1" w:styleId="9E6B729B232B457380E84CC52EF54CB2">
    <w:name w:val="9E6B729B232B457380E84CC52EF54CB2"/>
  </w:style>
  <w:style w:type="paragraph" w:customStyle="1" w:styleId="EE6181FB72564C1EBEB0D6522C8446B7">
    <w:name w:val="EE6181FB72564C1EBEB0D6522C8446B7"/>
  </w:style>
  <w:style w:type="paragraph" w:customStyle="1" w:styleId="6DCEFA1DCBA0499C90760C02A7480026">
    <w:name w:val="6DCEFA1DCBA0499C90760C02A7480026"/>
  </w:style>
  <w:style w:type="paragraph" w:customStyle="1" w:styleId="EEBC59B1164B48129964F3B73FF3E79F">
    <w:name w:val="EEBC59B1164B48129964F3B73FF3E79F"/>
  </w:style>
  <w:style w:type="paragraph" w:customStyle="1" w:styleId="6FD809EDFD7F423494A92800AC1DFBB0">
    <w:name w:val="6FD809EDFD7F423494A92800AC1DFBB0"/>
  </w:style>
  <w:style w:type="paragraph" w:customStyle="1" w:styleId="1E56221E437149B3B6FEF3135FEFAC23">
    <w:name w:val="1E56221E437149B3B6FEF3135FEFAC23"/>
  </w:style>
  <w:style w:type="paragraph" w:customStyle="1" w:styleId="EE192F060F4B4439ABBEBA213D39BBA4">
    <w:name w:val="EE192F060F4B4439ABBEBA213D39BBA4"/>
  </w:style>
  <w:style w:type="paragraph" w:customStyle="1" w:styleId="B1FE488DE3B746088C32EE6A528E22CF">
    <w:name w:val="B1FE488DE3B746088C32EE6A528E22CF"/>
  </w:style>
  <w:style w:type="paragraph" w:customStyle="1" w:styleId="E4C58E84A7F94C7A8A1D0DB8D8397304">
    <w:name w:val="E4C58E84A7F94C7A8A1D0DB8D8397304"/>
  </w:style>
  <w:style w:type="paragraph" w:customStyle="1" w:styleId="7F6690A354A84965B3E089799972F96E">
    <w:name w:val="7F6690A354A84965B3E089799972F96E"/>
  </w:style>
  <w:style w:type="paragraph" w:customStyle="1" w:styleId="E59D28D925BA4D1F886774A55DBE8E26">
    <w:name w:val="E59D28D925BA4D1F886774A55DBE8E26"/>
  </w:style>
  <w:style w:type="paragraph" w:customStyle="1" w:styleId="D2C5C0553FA049A4AE509445BBB77070">
    <w:name w:val="D2C5C0553FA049A4AE509445BBB77070"/>
  </w:style>
  <w:style w:type="paragraph" w:customStyle="1" w:styleId="9BB98928A12545C6BA7DFAF3994300C9">
    <w:name w:val="9BB98928A12545C6BA7DFAF3994300C9"/>
  </w:style>
  <w:style w:type="paragraph" w:customStyle="1" w:styleId="51E61D67F35143F79448DB9E810A392F">
    <w:name w:val="51E61D67F35143F79448DB9E810A392F"/>
  </w:style>
  <w:style w:type="paragraph" w:customStyle="1" w:styleId="926FF72AE64D4093916A4B933F54BCD6">
    <w:name w:val="926FF72AE64D4093916A4B933F54BCD6"/>
  </w:style>
  <w:style w:type="paragraph" w:customStyle="1" w:styleId="3227144BA70C427D8A24235174E7769A">
    <w:name w:val="3227144BA70C427D8A24235174E7769A"/>
  </w:style>
  <w:style w:type="paragraph" w:customStyle="1" w:styleId="2E0866F20985455D96AC812836F6596E">
    <w:name w:val="2E0866F20985455D96AC812836F6596E"/>
  </w:style>
  <w:style w:type="paragraph" w:customStyle="1" w:styleId="6F4D250BBFE0428E83C4A80CF4A69C21">
    <w:name w:val="6F4D250BBFE0428E83C4A80CF4A69C21"/>
  </w:style>
  <w:style w:type="paragraph" w:customStyle="1" w:styleId="AF0F411030C144138FABA7E02E82453B">
    <w:name w:val="AF0F411030C144138FABA7E02E82453B"/>
  </w:style>
  <w:style w:type="paragraph" w:customStyle="1" w:styleId="F42D41C3992E4BAE8F9C240C3284594D">
    <w:name w:val="F42D41C3992E4BAE8F9C240C3284594D"/>
  </w:style>
  <w:style w:type="paragraph" w:customStyle="1" w:styleId="E6FA485F930E43E8B2DD375852AD751A">
    <w:name w:val="E6FA485F930E43E8B2DD375852AD751A"/>
    <w:rsid w:val="006C24CD"/>
  </w:style>
  <w:style w:type="paragraph" w:customStyle="1" w:styleId="765CE1896F214031B058C10109587C56">
    <w:name w:val="765CE1896F214031B058C10109587C56"/>
    <w:rsid w:val="00362CBE"/>
  </w:style>
  <w:style w:type="paragraph" w:customStyle="1" w:styleId="D00EE141219B4D2E8A6ABBDE693119E7">
    <w:name w:val="D00EE141219B4D2E8A6ABBDE693119E7"/>
    <w:rsid w:val="00362CBE"/>
  </w:style>
  <w:style w:type="paragraph" w:customStyle="1" w:styleId="DD4F971A46564883944E776DE0CA2B38">
    <w:name w:val="DD4F971A46564883944E776DE0CA2B38"/>
    <w:rsid w:val="00CD7F88"/>
  </w:style>
  <w:style w:type="paragraph" w:customStyle="1" w:styleId="6D4306FE83884981852F439BBE8EF0B1">
    <w:name w:val="6D4306FE83884981852F439BBE8EF0B1"/>
    <w:rsid w:val="001D1692"/>
  </w:style>
  <w:style w:type="paragraph" w:customStyle="1" w:styleId="F02C1A58540C45B68D23DF1FEC8A319B">
    <w:name w:val="F02C1A58540C45B68D23DF1FEC8A319B"/>
    <w:rsid w:val="00DC3863"/>
  </w:style>
  <w:style w:type="paragraph" w:customStyle="1" w:styleId="2065C2454D3343B9A80826BA7DB75709">
    <w:name w:val="2065C2454D3343B9A80826BA7DB75709"/>
    <w:rsid w:val="00DC3863"/>
  </w:style>
  <w:style w:type="paragraph" w:customStyle="1" w:styleId="03E6EFC9EB6E4891B7110F71CF38170F">
    <w:name w:val="03E6EFC9EB6E4891B7110F71CF38170F"/>
    <w:rsid w:val="00DC3863"/>
  </w:style>
  <w:style w:type="paragraph" w:customStyle="1" w:styleId="495452B17C904D6EBDE1C252D8CB5D61">
    <w:name w:val="495452B17C904D6EBDE1C252D8CB5D61"/>
    <w:rsid w:val="00DC3863"/>
  </w:style>
  <w:style w:type="paragraph" w:customStyle="1" w:styleId="174E2F6DD8EF4361810AEF2CC7E5EE46">
    <w:name w:val="174E2F6DD8EF4361810AEF2CC7E5EE46"/>
    <w:rsid w:val="00DC38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08260-67C0-4F25-8B22-4C090233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194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dcterms:created xsi:type="dcterms:W3CDTF">2024-09-30T20:01:00Z</dcterms:created>
  <dcterms:modified xsi:type="dcterms:W3CDTF">2024-10-01T16:46:00Z</dcterms:modified>
  <cp:category/>
</cp:coreProperties>
</file>